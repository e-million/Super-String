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78622D00" w:rsidR="00A15A23" w:rsidRDefault="00A15A23" w:rsidP="00A15A23">
            <w:pPr>
              <w:tabs>
                <w:tab w:val="left" w:pos="1800"/>
              </w:tabs>
            </w:pPr>
            <w:r>
              <w:t xml:space="preserve">Student Name: Enter </w:t>
            </w:r>
            <w:r w:rsidR="00DD46A3">
              <w:t>y</w:t>
            </w:r>
            <w:r>
              <w:t xml:space="preserve">our </w:t>
            </w:r>
            <w:r w:rsidR="00DD46A3">
              <w:t>n</w:t>
            </w:r>
            <w:r>
              <w:t xml:space="preserve">ame </w:t>
            </w:r>
            <w:r w:rsidR="00DD46A3">
              <w:t>h</w:t>
            </w:r>
            <w:r>
              <w:t>ere</w:t>
            </w:r>
          </w:p>
          <w:p w14:paraId="41F9B71D" w14:textId="13580165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Assignment </w:t>
            </w:r>
            <w:r w:rsidR="00DD46A3">
              <w:t>n</w:t>
            </w:r>
            <w:r>
              <w:t xml:space="preserve">ame </w:t>
            </w:r>
            <w:r w:rsidR="00DD46A3">
              <w:t>h</w:t>
            </w:r>
            <w:r>
              <w:t>ere</w:t>
            </w:r>
          </w:p>
          <w:p w14:paraId="524A2340" w14:textId="15B883EA" w:rsidR="00DD46A3" w:rsidRDefault="00DD46A3" w:rsidP="00A15A23">
            <w:pPr>
              <w:tabs>
                <w:tab w:val="left" w:pos="1800"/>
              </w:tabs>
            </w:pPr>
            <w:r>
              <w:t>Summary:          Please enter a brief summary here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163D298E" w:rsidR="00A15A23" w:rsidRDefault="006F47D1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36C28E2C" w:rsidR="00A15A23" w:rsidRDefault="006F47D1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690FAA82" w:rsidR="00A15A23" w:rsidRDefault="006F47D1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0D97" w14:textId="77777777" w:rsidR="006711FF" w:rsidRDefault="006711FF">
      <w:pPr>
        <w:spacing w:line="240" w:lineRule="auto"/>
      </w:pPr>
      <w:r>
        <w:separator/>
      </w:r>
    </w:p>
  </w:endnote>
  <w:endnote w:type="continuationSeparator" w:id="0">
    <w:p w14:paraId="0EDFEAA5" w14:textId="77777777" w:rsidR="006711FF" w:rsidRDefault="00671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D322" w14:textId="77777777" w:rsidR="006711FF" w:rsidRDefault="006711FF">
      <w:pPr>
        <w:spacing w:line="240" w:lineRule="auto"/>
      </w:pPr>
      <w:r>
        <w:separator/>
      </w:r>
    </w:p>
  </w:footnote>
  <w:footnote w:type="continuationSeparator" w:id="0">
    <w:p w14:paraId="04DF9E3C" w14:textId="77777777" w:rsidR="006711FF" w:rsidRDefault="006711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690876">
    <w:abstractNumId w:val="9"/>
  </w:num>
  <w:num w:numId="2" w16cid:durableId="1374312114">
    <w:abstractNumId w:val="7"/>
  </w:num>
  <w:num w:numId="3" w16cid:durableId="1430933324">
    <w:abstractNumId w:val="6"/>
  </w:num>
  <w:num w:numId="4" w16cid:durableId="247036561">
    <w:abstractNumId w:val="5"/>
  </w:num>
  <w:num w:numId="5" w16cid:durableId="1905868551">
    <w:abstractNumId w:val="4"/>
  </w:num>
  <w:num w:numId="6" w16cid:durableId="473986828">
    <w:abstractNumId w:val="8"/>
  </w:num>
  <w:num w:numId="7" w16cid:durableId="1960452549">
    <w:abstractNumId w:val="3"/>
  </w:num>
  <w:num w:numId="8" w16cid:durableId="2057922232">
    <w:abstractNumId w:val="2"/>
  </w:num>
  <w:num w:numId="9" w16cid:durableId="1335456285">
    <w:abstractNumId w:val="1"/>
  </w:num>
  <w:num w:numId="10" w16cid:durableId="40345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96873"/>
    <w:rsid w:val="00496C6A"/>
    <w:rsid w:val="006711FF"/>
    <w:rsid w:val="006F47D1"/>
    <w:rsid w:val="0079329B"/>
    <w:rsid w:val="00812D54"/>
    <w:rsid w:val="009638CC"/>
    <w:rsid w:val="00A15A23"/>
    <w:rsid w:val="00B57346"/>
    <w:rsid w:val="00C9123D"/>
    <w:rsid w:val="00DD46A3"/>
    <w:rsid w:val="00F576FB"/>
    <w:rsid w:val="00F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2022-01-24T23:40:00Z</dcterms:created>
  <dcterms:modified xsi:type="dcterms:W3CDTF">2023-12-12T07:45:00Z</dcterms:modified>
</cp:coreProperties>
</file>